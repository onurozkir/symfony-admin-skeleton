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5020" w:type="dxa"/>
        <w:jc w:val="left"/>
        <w:tblInd w:w="0" w:type="dxa"/>
        <w:tblBorders/>
        <w:tblCellMar>
          <w:top w:w="0" w:type="dxa"/>
          <w:left w:w="144" w:type="dxa"/>
          <w:bottom w:w="360" w:type="dxa"/>
          <w:right w:w="144" w:type="dxa"/>
        </w:tblCellMar>
        <w:tblLook w:val="0480" w:noVBand="1" w:noHBand="0" w:lastColumn="0" w:firstColumn="1" w:lastRow="0" w:firstRow="0"/>
      </w:tblPr>
      <w:tblGrid>
        <w:gridCol w:w="1701"/>
        <w:gridCol w:w="8019"/>
        <w:gridCol w:w="7651"/>
        <w:gridCol w:w="7647"/>
      </w:tblGrid>
      <w:tr>
        <w:trPr/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180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</w:tc>
        <w:tc>
          <w:tcPr>
            <w:tcW w:w="8019" w:type="dxa"/>
            <w:tcBorders/>
            <w:shd w:fill="auto" w:val="clear"/>
            <w:tcMar>
              <w:bottom w:w="576" w:type="dxa"/>
            </w:tcMar>
          </w:tcPr>
          <w:p>
            <w:pPr>
              <w:pStyle w:val="NoSpacing"/>
              <w:rPr>
                <w:color w:val="00000A"/>
                <w:lang w:val="tr-TR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2686685</wp:posOffset>
                      </wp:positionH>
                      <wp:positionV relativeFrom="paragraph">
                        <wp:posOffset>-236220</wp:posOffset>
                      </wp:positionV>
                      <wp:extent cx="2282825" cy="2441575"/>
                      <wp:effectExtent l="0" t="0" r="4445" b="0"/>
                      <wp:wrapNone/>
                      <wp:docPr id="1" name="Metin Kutusu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2040" cy="2440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8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1270" distL="0" distR="0">
                                        <wp:extent cx="2093595" cy="2197100"/>
                                        <wp:effectExtent l="0" t="0" r="0" b="0"/>
                                        <wp:docPr id="3" name="Resim 3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Resim 3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93595" cy="2197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Metin Kutusu 2" fillcolor="white" stroked="f" style="position:absolute;margin-left:211.55pt;margin-top:-18.6pt;width:179.65pt;height:192.15pt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80"/>
                              <w:rPr/>
                            </w:pPr>
                            <w:r>
                              <w:rPr/>
                              <w:drawing>
                                <wp:inline distT="0" distB="1270" distL="0" distR="0">
                                  <wp:extent cx="2093595" cy="2197100"/>
                                  <wp:effectExtent l="0" t="0" r="0" b="0"/>
                                  <wp:docPr id="4" name="Resim 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Resim 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3595" cy="2197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A"/>
                <w:lang w:val="tr-TR"/>
              </w:rPr>
              <w:t>Onur ÖZKIR</w:t>
            </w:r>
          </w:p>
          <w:p>
            <w:pPr>
              <w:pStyle w:val="NoSpacing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28.08.1990</w:t>
            </w:r>
          </w:p>
          <w:p>
            <w:pPr>
              <w:pStyle w:val="NoSpacing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0-554-781 86 00</w:t>
            </w:r>
          </w:p>
          <w:p>
            <w:pPr>
              <w:pStyle w:val="NoSpacing"/>
              <w:rPr/>
            </w:pPr>
            <w:hyperlink r:id="rId3">
              <w:r>
                <w:rPr>
                  <w:rStyle w:val="InternetLink"/>
                  <w:color w:val="00000A"/>
                  <w:lang w:val="tr-TR"/>
                </w:rPr>
                <w:t>onurozkir@hotmail.com</w:t>
              </w:r>
            </w:hyperlink>
          </w:p>
          <w:p>
            <w:pPr>
              <w:pStyle w:val="NoSpacing"/>
              <w:jc w:val="right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  <w:p>
            <w:pPr>
              <w:pStyle w:val="NoSpacing"/>
              <w:jc w:val="right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  <w:p>
            <w:pPr>
              <w:pStyle w:val="NoSpacing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  <w:p>
            <w:pPr>
              <w:pStyle w:val="NoSpacing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  <w:p>
            <w:pPr>
              <w:pStyle w:val="NoSpacing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  <w:p>
            <w:pPr>
              <w:pStyle w:val="NoSpacing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  <w:p>
            <w:pPr>
              <w:pStyle w:val="NoSpacing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  <w:p>
            <w:pPr>
              <w:pStyle w:val="NoSpacing"/>
              <w:rPr>
                <w:color w:val="00000A"/>
                <w:lang w:val="tr-TR"/>
              </w:rPr>
            </w:pPr>
            <w:bookmarkStart w:id="0" w:name="_GoBack"/>
            <w:bookmarkStart w:id="1" w:name="_GoBack"/>
            <w:bookmarkEnd w:id="1"/>
            <w:r>
              <w:rPr>
                <w:color w:val="00000A"/>
                <w:lang w:val="tr-TR"/>
              </w:rPr>
            </w:r>
          </w:p>
          <w:p>
            <w:pPr>
              <w:pStyle w:val="NoSpacing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  <w:p>
            <w:pPr>
              <w:pStyle w:val="NoSpacing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  <w:p>
            <w:pPr>
              <w:pStyle w:val="NoSpacing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</w:tc>
        <w:tc>
          <w:tcPr>
            <w:tcW w:w="7651" w:type="dxa"/>
            <w:tcBorders/>
            <w:shd w:fill="auto" w:val="clear"/>
          </w:tcPr>
          <w:p>
            <w:pPr>
              <w:pStyle w:val="NoSpacing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Spacing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</w:tc>
      </w:tr>
      <w:tr>
        <w:trPr/>
        <w:tc>
          <w:tcPr>
            <w:tcW w:w="1701" w:type="dxa"/>
            <w:tcBorders/>
            <w:shd w:fill="auto" w:val="clear"/>
          </w:tcPr>
          <w:p>
            <w:pPr>
              <w:pStyle w:val="Heading1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Hedefim</w:t>
            </w:r>
          </w:p>
        </w:tc>
        <w:tc>
          <w:tcPr>
            <w:tcW w:w="80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80"/>
              <w:jc w:val="left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Mobil ve Web Yazılımlarını alanında kendimi geliştirmek, bu alanda yeterli seviyeye gelmek ve verimli bir geliştirici olmak.</w:t>
            </w:r>
          </w:p>
        </w:tc>
        <w:tc>
          <w:tcPr>
            <w:tcW w:w="7651" w:type="dxa"/>
            <w:tcBorders/>
            <w:shd w:fill="auto" w:val="clear"/>
          </w:tcPr>
          <w:p>
            <w:pPr>
              <w:pStyle w:val="Normal"/>
              <w:spacing w:before="0" w:after="180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before="0" w:after="180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</w:tc>
      </w:tr>
      <w:tr>
        <w:trPr/>
        <w:tc>
          <w:tcPr>
            <w:tcW w:w="1701" w:type="dxa"/>
            <w:tcBorders/>
            <w:shd w:fill="auto" w:val="clear"/>
          </w:tcPr>
          <w:p>
            <w:pPr>
              <w:pStyle w:val="Heading1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Beceriler ve Yetenekler</w:t>
            </w:r>
          </w:p>
        </w:tc>
        <w:tc>
          <w:tcPr>
            <w:tcW w:w="8019" w:type="dxa"/>
            <w:tcBorders/>
            <w:shd w:fill="auto" w:val="clear"/>
          </w:tcPr>
          <w:p>
            <w:pPr>
              <w:pStyle w:val="Normal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Photoshop –</w:t>
            </w:r>
            <w:r>
              <w:rPr>
                <w:color w:val="00000A"/>
                <w:lang w:val="tr-TR"/>
              </w:rPr>
              <w:t>&gt;</w:t>
            </w:r>
            <w:r>
              <w:rPr>
                <w:color w:val="00000A"/>
                <w:lang w:val="tr-TR"/>
              </w:rPr>
              <w:t xml:space="preserve"> İleri Seviye (Geliştiriyorum.)</w:t>
            </w:r>
          </w:p>
          <w:p>
            <w:pPr>
              <w:pStyle w:val="Normal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HTML5 –</w:t>
            </w:r>
            <w:r>
              <w:rPr>
                <w:color w:val="00000A"/>
                <w:lang w:val="tr-TR"/>
              </w:rPr>
              <w:t>&gt;</w:t>
            </w:r>
            <w:r>
              <w:rPr>
                <w:color w:val="00000A"/>
                <w:lang w:val="tr-TR"/>
              </w:rPr>
              <w:t xml:space="preserve"> İleri Seviye</w:t>
            </w:r>
          </w:p>
          <w:p>
            <w:pPr>
              <w:pStyle w:val="Normal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CSS3 –</w:t>
            </w:r>
            <w:r>
              <w:rPr>
                <w:color w:val="00000A"/>
                <w:lang w:val="tr-TR"/>
              </w:rPr>
              <w:t>&gt;</w:t>
            </w:r>
            <w:r>
              <w:rPr>
                <w:color w:val="00000A"/>
                <w:lang w:val="tr-TR"/>
              </w:rPr>
              <w:t xml:space="preserve"> Orta Seviye </w:t>
            </w:r>
          </w:p>
          <w:p>
            <w:pPr>
              <w:pStyle w:val="Normal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Bootstrap –</w:t>
            </w:r>
            <w:r>
              <w:rPr>
                <w:color w:val="00000A"/>
                <w:lang w:val="tr-TR"/>
              </w:rPr>
              <w:t>&gt;</w:t>
            </w:r>
            <w:r>
              <w:rPr>
                <w:color w:val="00000A"/>
                <w:lang w:val="tr-TR"/>
              </w:rPr>
              <w:t xml:space="preserve"> İleri Seviye </w:t>
            </w:r>
          </w:p>
          <w:p>
            <w:pPr>
              <w:pStyle w:val="Normal"/>
              <w:rPr/>
            </w:pPr>
            <w:r>
              <w:rPr>
                <w:color w:val="00000A"/>
                <w:lang w:val="tr-TR"/>
              </w:rPr>
              <w:t>JavaScript/JQuery –</w:t>
            </w:r>
            <w:r>
              <w:rPr>
                <w:color w:val="00000A"/>
                <w:lang w:val="tr-TR"/>
              </w:rPr>
              <w:t>&gt;</w:t>
            </w:r>
            <w:r>
              <w:rPr>
                <w:color w:val="00000A"/>
                <w:lang w:val="tr-TR"/>
              </w:rPr>
              <w:t xml:space="preserve"> </w:t>
            </w:r>
            <w:r>
              <w:rPr>
                <w:color w:val="00000A"/>
                <w:lang w:val="tr-TR"/>
              </w:rPr>
              <w:t>Orta</w:t>
            </w:r>
            <w:r>
              <w:rPr>
                <w:color w:val="00000A"/>
                <w:lang w:val="tr-TR"/>
              </w:rPr>
              <w:t xml:space="preserve"> Seviyesi </w:t>
            </w:r>
          </w:p>
          <w:p>
            <w:pPr>
              <w:pStyle w:val="Normal"/>
              <w:rPr/>
            </w:pPr>
            <w:r>
              <w:rPr>
                <w:color w:val="00000A"/>
                <w:lang w:val="tr-TR"/>
              </w:rPr>
              <w:t>Php –</w:t>
            </w:r>
            <w:r>
              <w:rPr>
                <w:color w:val="00000A"/>
                <w:lang w:val="tr-TR"/>
              </w:rPr>
              <w:t>&gt;</w:t>
            </w:r>
            <w:r>
              <w:rPr>
                <w:color w:val="00000A"/>
                <w:lang w:val="tr-TR"/>
              </w:rPr>
              <w:t xml:space="preserve"> </w:t>
            </w:r>
            <w:r>
              <w:rPr>
                <w:color w:val="00000A"/>
                <w:lang w:val="tr-TR"/>
              </w:rPr>
              <w:t>İleri</w:t>
            </w:r>
            <w:r>
              <w:rPr>
                <w:color w:val="00000A"/>
                <w:lang w:val="tr-TR"/>
              </w:rPr>
              <w:t xml:space="preserve"> Seviyesi </w:t>
            </w:r>
          </w:p>
          <w:p>
            <w:pPr>
              <w:pStyle w:val="Normal"/>
              <w:rPr/>
            </w:pPr>
            <w:r>
              <w:rPr>
                <w:color w:val="00000A"/>
                <w:lang w:val="tr-TR"/>
              </w:rPr>
              <w:t>NodeJS -&gt; Başlangıç Seviyesi</w:t>
            </w:r>
          </w:p>
          <w:p>
            <w:pPr>
              <w:pStyle w:val="Normal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MySQL –</w:t>
            </w:r>
            <w:r>
              <w:rPr>
                <w:color w:val="00000A"/>
                <w:lang w:val="tr-TR"/>
              </w:rPr>
              <w:t>&gt;</w:t>
            </w:r>
            <w:r>
              <w:rPr>
                <w:color w:val="00000A"/>
                <w:lang w:val="tr-TR"/>
              </w:rPr>
              <w:t xml:space="preserve"> Orta Seviyesi (Geliştiriyorum.)</w:t>
            </w:r>
          </w:p>
          <w:p>
            <w:pPr>
              <w:pStyle w:val="Normal"/>
              <w:rPr/>
            </w:pPr>
            <w:r>
              <w:rPr>
                <w:color w:val="00000A"/>
                <w:lang w:val="tr-TR"/>
              </w:rPr>
              <w:t>MVC ve OOP yapısı –</w:t>
            </w:r>
            <w:r>
              <w:rPr>
                <w:color w:val="00000A"/>
                <w:lang w:val="tr-TR"/>
              </w:rPr>
              <w:t>&gt;</w:t>
            </w:r>
            <w:r>
              <w:rPr>
                <w:color w:val="00000A"/>
                <w:lang w:val="tr-TR"/>
              </w:rPr>
              <w:t xml:space="preserve"> Orta Seviyesi (Geliştiriyorum.)</w:t>
            </w:r>
          </w:p>
          <w:p>
            <w:pPr>
              <w:pStyle w:val="Normal"/>
              <w:rPr/>
            </w:pPr>
            <w:r>
              <w:rPr>
                <w:color w:val="00000A"/>
                <w:lang w:val="tr-TR"/>
              </w:rPr>
              <w:t>Symfony PHP Framework –</w:t>
            </w:r>
            <w:r>
              <w:rPr>
                <w:color w:val="00000A"/>
                <w:lang w:val="tr-TR"/>
              </w:rPr>
              <w:t>&gt;</w:t>
            </w:r>
            <w:r>
              <w:rPr>
                <w:color w:val="00000A"/>
                <w:lang w:val="tr-TR"/>
              </w:rPr>
              <w:t xml:space="preserve"> </w:t>
            </w:r>
            <w:r>
              <w:rPr>
                <w:color w:val="00000A"/>
                <w:lang w:val="tr-TR"/>
              </w:rPr>
              <w:t>İleri</w:t>
            </w:r>
            <w:r>
              <w:rPr>
                <w:color w:val="00000A"/>
                <w:lang w:val="tr-TR"/>
              </w:rPr>
              <w:t xml:space="preserve"> Seviye (Geliştiriyorum.)</w:t>
            </w:r>
          </w:p>
          <w:p>
            <w:pPr>
              <w:pStyle w:val="Normal"/>
              <w:rPr/>
            </w:pPr>
            <w:r>
              <w:rPr>
                <w:color w:val="00000A"/>
                <w:lang w:val="tr-TR"/>
              </w:rPr>
              <w:t>Codeigniter PHP Framework –&gt; İleri Seviye ( Geliştiriyorum )</w:t>
            </w:r>
          </w:p>
          <w:p>
            <w:pPr>
              <w:pStyle w:val="Normal"/>
              <w:rPr/>
            </w:pPr>
            <w:r>
              <w:rPr>
                <w:color w:val="00000A"/>
                <w:lang w:val="tr-TR"/>
              </w:rPr>
              <w:t>Wordpress -&gt; Orta Seviye</w:t>
            </w:r>
          </w:p>
          <w:p>
            <w:pPr>
              <w:pStyle w:val="Normal"/>
              <w:rPr/>
            </w:pPr>
            <w:r>
              <w:rPr>
                <w:color w:val="00000A"/>
                <w:lang w:val="tr-TR"/>
              </w:rPr>
              <w:t>Nginx –&gt; Orta Seviye</w:t>
            </w:r>
          </w:p>
          <w:p>
            <w:pPr>
              <w:pStyle w:val="Normal"/>
              <w:rPr/>
            </w:pPr>
            <w:r>
              <w:rPr>
                <w:color w:val="00000A"/>
                <w:lang w:val="tr-TR"/>
              </w:rPr>
              <w:t>Linux/ Ubuntu –&gt; İleri Seviye</w:t>
            </w:r>
          </w:p>
          <w:p>
            <w:pPr>
              <w:pStyle w:val="Normal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Delphi 7 –</w:t>
            </w:r>
            <w:r>
              <w:rPr>
                <w:color w:val="00000A"/>
                <w:lang w:val="tr-TR"/>
              </w:rPr>
              <w:t>&gt;</w:t>
            </w:r>
            <w:r>
              <w:rPr>
                <w:color w:val="00000A"/>
                <w:lang w:val="tr-TR"/>
              </w:rPr>
              <w:t xml:space="preserve"> Orta Seviye</w:t>
            </w:r>
          </w:p>
          <w:p>
            <w:pPr>
              <w:pStyle w:val="Normal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İngilizce –</w:t>
            </w:r>
            <w:r>
              <w:rPr>
                <w:color w:val="00000A"/>
                <w:lang w:val="tr-TR"/>
              </w:rPr>
              <w:t>&gt;</w:t>
            </w:r>
            <w:r>
              <w:rPr>
                <w:color w:val="00000A"/>
                <w:lang w:val="tr-TR"/>
              </w:rPr>
              <w:t xml:space="preserve"> Okuma ve Yazma : Intermediate / Konuşma :  Elementary</w:t>
            </w:r>
          </w:p>
          <w:p>
            <w:pPr>
              <w:pStyle w:val="Normal"/>
              <w:spacing w:before="0" w:after="180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</w:tc>
        <w:tc>
          <w:tcPr>
            <w:tcW w:w="7651" w:type="dxa"/>
            <w:tcBorders/>
            <w:shd w:fill="auto" w:val="clear"/>
          </w:tcPr>
          <w:p>
            <w:pPr>
              <w:pStyle w:val="Normal"/>
              <w:spacing w:before="0" w:after="180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before="0" w:after="180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</w:tc>
      </w:tr>
      <w:tr>
        <w:trPr/>
        <w:tc>
          <w:tcPr>
            <w:tcW w:w="1701" w:type="dxa"/>
            <w:tcBorders/>
            <w:shd w:fill="auto" w:val="clear"/>
          </w:tcPr>
          <w:p>
            <w:pPr>
              <w:pStyle w:val="Heading1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Deneyim</w:t>
            </w:r>
          </w:p>
        </w:tc>
        <w:tc>
          <w:tcPr>
            <w:tcW w:w="8019" w:type="dxa"/>
            <w:tcBorders/>
            <w:shd w:fill="auto" w:val="clear"/>
          </w:tcPr>
          <w:p>
            <w:pPr>
              <w:pStyle w:val="Heading2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INTERN </w:t>
            </w:r>
            <w:r>
              <w:rPr>
                <w:b w:val="false"/>
                <w:bCs w:val="false"/>
              </w:rPr>
              <w:t>Egegen BİLİŞİM HİZMETLERİ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HAZİRAN 2017 – EYLÜL 2017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Bilişim 500 Firması içinde yer alan Egegen Bilişim Hizmetleri Şirketinde Codeigniter PHP Framework kullanarak Backend olarak staj eğitimi aldım.</w:t>
            </w:r>
          </w:p>
          <w:p>
            <w:pPr>
              <w:pStyle w:val="Heading2"/>
              <w:rPr>
                <w:color w:val="00000A"/>
                <w:lang w:val="tr-TR"/>
              </w:rPr>
            </w:pPr>
            <w:r>
              <w:rPr/>
              <w:t>.</w:t>
            </w:r>
            <w:r>
              <w:rPr>
                <w:rStyle w:val="Strong"/>
                <w:color w:val="00000A"/>
                <w:lang w:val="tr-TR"/>
              </w:rPr>
              <w:t>Yarı zamanlı çalışan/teknisyen</w:t>
            </w:r>
            <w:r>
              <w:rPr>
                <w:color w:val="00000A"/>
                <w:lang w:val="tr-TR"/>
              </w:rPr>
              <w:t xml:space="preserve"> ege meslek yüksekokulu</w:t>
            </w:r>
          </w:p>
          <w:p>
            <w:pPr>
              <w:pStyle w:val="Heading3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ekim 2015 – TEMMUZ 2016</w:t>
            </w:r>
          </w:p>
          <w:p>
            <w:pPr>
              <w:pStyle w:val="Normal"/>
              <w:spacing w:lineRule="auto" w:line="240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Yüksekokulun temel donanımsal sorunları ve kontrolleri ile ilgilendim.</w:t>
            </w:r>
          </w:p>
          <w:p>
            <w:pPr>
              <w:pStyle w:val="Heading2"/>
              <w:rPr/>
            </w:pPr>
            <w:r>
              <w:rPr>
                <w:b/>
              </w:rPr>
              <w:t xml:space="preserve">TAM ZAMANLI GAYRİMENKUL DEĞERLEME UZMANI YARDIMCISI – </w:t>
            </w:r>
            <w:r>
              <w:rPr/>
              <w:t>İzmir grup</w:t>
            </w:r>
          </w:p>
          <w:p>
            <w:pPr>
              <w:pStyle w:val="Heading3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ocak 2013 – ağustos 2015</w:t>
            </w:r>
          </w:p>
          <w:p>
            <w:pPr>
              <w:pStyle w:val="Normal"/>
              <w:spacing w:lineRule="auto" w:line="240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Gayrimenkul değerleme piyasasında taşınmaz mülklerin alım – satım – kredilendirme değerlemesi ile ilgilendim.</w:t>
            </w:r>
          </w:p>
          <w:p>
            <w:pPr>
              <w:pStyle w:val="Normal"/>
              <w:spacing w:lineRule="auto" w:line="240" w:before="0" w:after="180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</w:tc>
        <w:tc>
          <w:tcPr>
            <w:tcW w:w="7651" w:type="dxa"/>
            <w:tcBorders/>
            <w:shd w:fill="auto" w:val="clear"/>
          </w:tcPr>
          <w:p>
            <w:pPr>
              <w:pStyle w:val="Heading2"/>
              <w:rPr>
                <w:b/>
                <w:b/>
                <w:bCs/>
                <w:caps w:val="false"/>
                <w:smallCaps w:val="false"/>
                <w:color w:val="00000A"/>
                <w:lang w:val="tr-TR"/>
              </w:rPr>
            </w:pPr>
            <w:r>
              <w:rPr>
                <w:b/>
                <w:bCs/>
                <w:caps w:val="false"/>
                <w:smallCaps w:val="false"/>
                <w:color w:val="00000A"/>
                <w:lang w:val="tr-TR"/>
              </w:rPr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Heading2"/>
              <w:rPr>
                <w:b/>
                <w:b/>
                <w:bCs/>
                <w:caps w:val="false"/>
                <w:smallCaps w:val="false"/>
                <w:color w:val="00000A"/>
                <w:lang w:val="tr-TR"/>
              </w:rPr>
            </w:pPr>
            <w:r>
              <w:rPr>
                <w:b/>
                <w:bCs/>
                <w:caps w:val="false"/>
                <w:smallCaps w:val="false"/>
                <w:color w:val="00000A"/>
                <w:lang w:val="tr-TR"/>
              </w:rPr>
            </w:r>
          </w:p>
        </w:tc>
      </w:tr>
      <w:tr>
        <w:trPr/>
        <w:tc>
          <w:tcPr>
            <w:tcW w:w="1701" w:type="dxa"/>
            <w:tcBorders/>
            <w:shd w:fill="auto" w:val="clear"/>
          </w:tcPr>
          <w:p>
            <w:pPr>
              <w:pStyle w:val="Heading1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Eğitim</w:t>
            </w:r>
          </w:p>
        </w:tc>
        <w:tc>
          <w:tcPr>
            <w:tcW w:w="8019" w:type="dxa"/>
            <w:tcBorders/>
            <w:shd w:fill="auto" w:val="clear"/>
          </w:tcPr>
          <w:p>
            <w:pPr>
              <w:pStyle w:val="Heading2"/>
              <w:rPr>
                <w:color w:val="00000A"/>
                <w:lang w:val="tr-TR"/>
              </w:rPr>
            </w:pPr>
            <w:r>
              <w:rPr>
                <w:rStyle w:val="Strong"/>
                <w:color w:val="00000A"/>
                <w:lang w:val="tr-TR"/>
              </w:rPr>
              <w:t>ege üniversitesi – ege meslek yüksekokulu</w:t>
            </w:r>
            <w:r>
              <w:rPr>
                <w:color w:val="00000A"/>
                <w:lang w:val="tr-TR"/>
              </w:rPr>
              <w:t>, bornova izmir</w:t>
            </w:r>
          </w:p>
          <w:p>
            <w:pPr>
              <w:pStyle w:val="Heading3"/>
              <w:rPr>
                <w:lang w:val="tr-TR"/>
              </w:rPr>
            </w:pPr>
            <w:r>
              <w:rPr>
                <w:color w:val="00000A"/>
                <w:lang w:val="tr-TR"/>
              </w:rPr>
              <w:t>bilgisayar programcılığı bölümü</w:t>
            </w:r>
          </w:p>
          <w:p>
            <w:pPr>
              <w:pStyle w:val="Normal"/>
              <w:rPr>
                <w:lang w:val="tr-TR"/>
              </w:rPr>
            </w:pPr>
            <w:r>
              <w:rPr>
                <w:color w:val="00000A"/>
                <w:lang w:val="tr-TR"/>
              </w:rPr>
              <w:t>2.sınıfta okuyorum. Başarılı bir şekilde devam ediyorum. Okulda 1. sınıfta pascal ile algoritma, photoshop, temel donanım, html-css üzerine dersler gördüm. Bu yıl Delphi, Visual Basic ile OOP, Açık Kaynak İşletim Sistemi, C ve Wordpress derslerini alıyorum.</w:t>
            </w:r>
          </w:p>
          <w:p>
            <w:pPr>
              <w:pStyle w:val="Heading2"/>
              <w:rPr>
                <w:color w:val="00000A"/>
                <w:lang w:val="tr-TR"/>
              </w:rPr>
            </w:pPr>
            <w:r>
              <w:rPr>
                <w:rStyle w:val="Strong"/>
                <w:color w:val="00000A"/>
                <w:lang w:val="tr-TR"/>
              </w:rPr>
              <w:t>İZMİR EGE ÜNİVERSİTESİ</w:t>
            </w:r>
            <w:r>
              <w:rPr>
                <w:color w:val="00000A"/>
                <w:lang w:val="tr-TR"/>
              </w:rPr>
              <w:t>, BORNOVA izmir</w:t>
            </w:r>
          </w:p>
          <w:p>
            <w:pPr>
              <w:pStyle w:val="Heading3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 xml:space="preserve">2009 - </w:t>
            </w:r>
          </w:p>
          <w:p>
            <w:pPr>
              <w:pStyle w:val="Heading3"/>
              <w:rPr>
                <w:lang w:val="tr-TR"/>
              </w:rPr>
            </w:pPr>
            <w:r>
              <w:rPr>
                <w:color w:val="00000A"/>
                <w:lang w:val="tr-TR"/>
              </w:rPr>
              <w:t>biyoloji bölümü</w:t>
            </w:r>
          </w:p>
          <w:p>
            <w:pPr>
              <w:pStyle w:val="Normal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2. sınıf başlangıcında okulu dondurdum.</w:t>
            </w:r>
          </w:p>
          <w:p>
            <w:pPr>
              <w:pStyle w:val="Heading2"/>
              <w:rPr>
                <w:color w:val="00000A"/>
                <w:lang w:val="tr-TR"/>
              </w:rPr>
            </w:pPr>
            <w:r>
              <w:rPr>
                <w:rStyle w:val="Strong"/>
                <w:color w:val="00000A"/>
                <w:lang w:val="tr-TR"/>
              </w:rPr>
              <w:t>ANADOLU ÜNİVERSİTESİ AÇIKÖĞRETİM FAKÜLTESİ</w:t>
            </w:r>
            <w:r>
              <w:rPr>
                <w:color w:val="00000A"/>
                <w:lang w:val="tr-TR"/>
              </w:rPr>
              <w:t>, eskişehir</w:t>
            </w:r>
          </w:p>
          <w:p>
            <w:pPr>
              <w:pStyle w:val="Heading3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 xml:space="preserve">2014 - </w:t>
            </w:r>
          </w:p>
          <w:p>
            <w:pPr>
              <w:pStyle w:val="Heading3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İKTİSAT bölümü</w:t>
            </w:r>
          </w:p>
          <w:p>
            <w:pPr>
              <w:pStyle w:val="Normal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Halen 2. Sınıf öğrencisiyim.</w:t>
            </w:r>
          </w:p>
          <w:p>
            <w:pPr>
              <w:pStyle w:val="Heading2"/>
              <w:rPr>
                <w:color w:val="00000A"/>
                <w:lang w:val="tr-TR"/>
              </w:rPr>
            </w:pPr>
            <w:r>
              <w:rPr>
                <w:rStyle w:val="Strong"/>
                <w:color w:val="00000A"/>
                <w:lang w:val="tr-TR"/>
              </w:rPr>
              <w:t>İZMİR MUSTAFA KEMAL ANADOLU LİSESİ</w:t>
            </w:r>
            <w:r>
              <w:rPr>
                <w:color w:val="00000A"/>
                <w:lang w:val="tr-TR"/>
              </w:rPr>
              <w:t>, BORNOVA izmir</w:t>
            </w:r>
          </w:p>
          <w:p>
            <w:pPr>
              <w:pStyle w:val="Heading3"/>
              <w:keepNext/>
              <w:keepLines/>
              <w:spacing w:before="0" w:after="80"/>
              <w:outlineLvl w:val="2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2005 - 2009</w:t>
            </w:r>
          </w:p>
        </w:tc>
        <w:tc>
          <w:tcPr>
            <w:tcW w:w="7651" w:type="dxa"/>
            <w:tcBorders/>
            <w:shd w:fill="auto" w:val="clear"/>
          </w:tcPr>
          <w:p>
            <w:pPr>
              <w:pStyle w:val="Heading2"/>
              <w:rPr>
                <w:caps w:val="false"/>
                <w:smallCaps w:val="false"/>
                <w:color w:val="00000A"/>
                <w:lang w:val="tr-TR"/>
              </w:rPr>
            </w:pPr>
            <w:r>
              <w:rPr>
                <w:caps w:val="false"/>
                <w:smallCaps w:val="false"/>
                <w:color w:val="00000A"/>
                <w:lang w:val="tr-TR"/>
              </w:rPr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Heading2"/>
              <w:rPr>
                <w:caps w:val="false"/>
                <w:smallCaps w:val="false"/>
                <w:color w:val="00000A"/>
                <w:lang w:val="tr-TR"/>
              </w:rPr>
            </w:pPr>
            <w:r>
              <w:rPr>
                <w:caps w:val="false"/>
                <w:smallCaps w:val="false"/>
                <w:color w:val="00000A"/>
                <w:lang w:val="tr-TR"/>
              </w:rPr>
            </w:r>
          </w:p>
        </w:tc>
      </w:tr>
      <w:tr>
        <w:trPr/>
        <w:tc>
          <w:tcPr>
            <w:tcW w:w="1701" w:type="dxa"/>
            <w:tcBorders/>
            <w:shd w:fill="auto" w:val="clear"/>
          </w:tcPr>
          <w:p>
            <w:pPr>
              <w:pStyle w:val="Heading1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etkinlikler</w:t>
            </w:r>
          </w:p>
        </w:tc>
        <w:tc>
          <w:tcPr>
            <w:tcW w:w="8019" w:type="dxa"/>
            <w:tcBorders/>
            <w:shd w:fill="auto" w:val="clear"/>
          </w:tcPr>
          <w:p>
            <w:pPr>
              <w:pStyle w:val="Normal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Türkiye Fütüristler Derneği’nin Genç Fütüristler grubunda Ege Üniversitesi Fütürist Elçisiyim.</w:t>
            </w:r>
          </w:p>
          <w:p>
            <w:pPr>
              <w:pStyle w:val="Normal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Ege Üniversitesi Fütürizm Topluluğundayım.</w:t>
            </w:r>
          </w:p>
          <w:p>
            <w:pPr>
              <w:pStyle w:val="Normal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Ege Üniversitesi Gateway Kariyer Topluluğu’nda kurumsal iletişim koordinatörlüğünde görev yaptım. (2015-2016 öğretim yılında)</w:t>
            </w:r>
          </w:p>
          <w:p>
            <w:pPr>
              <w:pStyle w:val="Normal"/>
              <w:widowControl/>
              <w:bidi w:val="0"/>
              <w:spacing w:lineRule="auto" w:line="252" w:before="0" w:after="180"/>
              <w:jc w:val="left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İzmir Gençleri Doğa ve Dağcılık Sporları – Kaya Tırmanışı ve Doğa Yürüyüşleri</w:t>
            </w:r>
          </w:p>
        </w:tc>
        <w:tc>
          <w:tcPr>
            <w:tcW w:w="7651" w:type="dxa"/>
            <w:tcBorders/>
            <w:shd w:fill="auto" w:val="clear"/>
          </w:tcPr>
          <w:p>
            <w:pPr>
              <w:pStyle w:val="Normal"/>
              <w:spacing w:before="0" w:after="180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before="0" w:after="180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</w:tc>
      </w:tr>
      <w:tr>
        <w:trPr/>
        <w:tc>
          <w:tcPr>
            <w:tcW w:w="1701" w:type="dxa"/>
            <w:tcBorders/>
            <w:shd w:fill="auto" w:val="clear"/>
          </w:tcPr>
          <w:p>
            <w:pPr>
              <w:pStyle w:val="Heading1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İlgi alanları</w:t>
            </w:r>
          </w:p>
        </w:tc>
        <w:tc>
          <w:tcPr>
            <w:tcW w:w="80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80"/>
              <w:jc w:val="left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Yazılım, Doğa yürüyüşü ve Kaya tırmanışları, Polisiye, Bilim-Kurgu ve Biyografi Sinemaları, Polisiye ve Entrika Roman Türleri, Camping</w:t>
            </w:r>
          </w:p>
        </w:tc>
        <w:tc>
          <w:tcPr>
            <w:tcW w:w="7651" w:type="dxa"/>
            <w:tcBorders/>
            <w:shd w:fill="auto" w:val="clear"/>
          </w:tcPr>
          <w:p>
            <w:pPr>
              <w:pStyle w:val="Normal"/>
              <w:spacing w:before="0" w:after="180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before="0" w:after="180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</w:tc>
      </w:tr>
      <w:tr>
        <w:trPr/>
        <w:tc>
          <w:tcPr>
            <w:tcW w:w="1701" w:type="dxa"/>
            <w:tcBorders/>
            <w:shd w:fill="auto" w:val="clear"/>
          </w:tcPr>
          <w:p>
            <w:pPr>
              <w:pStyle w:val="Heading1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sertifikalar</w:t>
            </w:r>
          </w:p>
        </w:tc>
        <w:tc>
          <w:tcPr>
            <w:tcW w:w="80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80"/>
              <w:jc w:val="left"/>
              <w:rPr/>
            </w:pPr>
            <w:r>
              <w:rPr>
                <w:color w:val="00000A"/>
                <w:lang w:val="tr-TR"/>
              </w:rPr>
              <w:t>İzmir Bilişim Zirvesi’16 Görevli Sertifikası</w:t>
            </w:r>
          </w:p>
        </w:tc>
        <w:tc>
          <w:tcPr>
            <w:tcW w:w="7651" w:type="dxa"/>
            <w:tcBorders/>
            <w:shd w:fill="auto" w:val="clear"/>
          </w:tcPr>
          <w:p>
            <w:pPr>
              <w:pStyle w:val="Normal"/>
              <w:spacing w:before="0" w:after="180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before="0" w:after="180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</w:r>
          </w:p>
        </w:tc>
      </w:tr>
      <w:tr>
        <w:trPr/>
        <w:tc>
          <w:tcPr>
            <w:tcW w:w="1701" w:type="dxa"/>
            <w:tcBorders/>
            <w:shd w:fill="auto" w:val="clear"/>
          </w:tcPr>
          <w:p>
            <w:pPr>
              <w:pStyle w:val="Heading1"/>
              <w:rPr>
                <w:color w:val="00000A"/>
                <w:lang w:val="tr-TR"/>
              </w:rPr>
            </w:pPr>
            <w:r>
              <w:rPr>
                <w:color w:val="00000A"/>
                <w:lang w:val="tr-TR"/>
              </w:rPr>
              <w:t>Referanslar</w:t>
            </w:r>
          </w:p>
        </w:tc>
        <w:tc>
          <w:tcPr>
            <w:tcW w:w="8019" w:type="dxa"/>
            <w:tcBorders/>
            <w:shd w:fill="auto" w:val="clear"/>
          </w:tcPr>
          <w:p>
            <w:pPr>
              <w:pStyle w:val="Heading2"/>
              <w:rPr>
                <w:color w:val="00000A"/>
                <w:lang w:val="tr-TR"/>
              </w:rPr>
            </w:pPr>
            <w:r>
              <w:rPr>
                <w:caps w:val="false"/>
                <w:smallCaps w:val="false"/>
                <w:color w:val="00000A"/>
                <w:lang w:val="tr-TR"/>
              </w:rPr>
              <w:t xml:space="preserve">Öğr. Grv. </w:t>
            </w:r>
            <w:r>
              <w:rPr>
                <w:color w:val="00000A"/>
                <w:lang w:val="tr-TR"/>
              </w:rPr>
              <w:t>Rıdvan ŞEN</w:t>
            </w:r>
          </w:p>
          <w:p>
            <w:pPr>
              <w:pStyle w:val="Normal"/>
              <w:rPr>
                <w:lang w:val="tr-TR"/>
              </w:rPr>
            </w:pPr>
            <w:r>
              <w:rPr>
                <w:lang w:val="tr-TR"/>
              </w:rPr>
              <w:t>Ege Üniversitesi – Öğretim Görevlisi</w:t>
            </w:r>
          </w:p>
          <w:p>
            <w:pPr>
              <w:pStyle w:val="Normal"/>
              <w:rPr/>
            </w:pPr>
            <w:r>
              <w:rPr>
                <w:lang w:val="tr-TR"/>
              </w:rPr>
              <w:t>0 532 453 13 00</w:t>
            </w:r>
          </w:p>
          <w:p>
            <w:pPr>
              <w:pStyle w:val="Heading2"/>
              <w:rPr>
                <w:color w:val="00000A"/>
                <w:lang w:val="tr-TR"/>
              </w:rPr>
            </w:pPr>
            <w:r>
              <w:rPr>
                <w:caps w:val="false"/>
                <w:smallCaps w:val="false"/>
                <w:color w:val="00000A"/>
                <w:lang w:val="tr-TR"/>
              </w:rPr>
              <w:t>Yrd. Doç.Dr. Volkan SÖZERİ</w:t>
            </w:r>
          </w:p>
          <w:p>
            <w:pPr>
              <w:pStyle w:val="Normal"/>
              <w:rPr>
                <w:lang w:val="tr-TR"/>
              </w:rPr>
            </w:pPr>
            <w:r>
              <w:rPr>
                <w:lang w:val="tr-TR"/>
              </w:rPr>
              <w:t>Ege Üniversitesi – Öğretim Görevlisi</w:t>
            </w:r>
          </w:p>
          <w:p>
            <w:pPr>
              <w:pStyle w:val="Normal"/>
              <w:rPr/>
            </w:pPr>
            <w:r>
              <w:rPr>
                <w:lang w:val="tr-TR"/>
              </w:rPr>
              <w:t>0 533 373 05 77</w:t>
            </w:r>
          </w:p>
          <w:p>
            <w:pPr>
              <w:pStyle w:val="Heading2"/>
              <w:rPr>
                <w:color w:val="00000A"/>
                <w:lang w:val="tr-TR"/>
              </w:rPr>
            </w:pPr>
            <w:r>
              <w:rPr>
                <w:caps w:val="false"/>
                <w:smallCaps w:val="false"/>
                <w:color w:val="00000A"/>
                <w:lang w:val="tr-TR"/>
              </w:rPr>
              <w:t>Yakup ERYILMAZ</w:t>
            </w:r>
          </w:p>
          <w:p>
            <w:pPr>
              <w:pStyle w:val="Normal"/>
              <w:rPr>
                <w:lang w:val="tr-TR"/>
              </w:rPr>
            </w:pPr>
            <w:r>
              <w:rPr>
                <w:lang w:val="tr-TR"/>
              </w:rPr>
              <w:t>İzmir Grup Değerleme - Yönetici</w:t>
            </w:r>
          </w:p>
          <w:p>
            <w:pPr>
              <w:pStyle w:val="Normal"/>
              <w:widowControl/>
              <w:bidi w:val="0"/>
              <w:spacing w:lineRule="auto" w:line="252" w:before="0" w:after="180"/>
              <w:jc w:val="left"/>
              <w:rPr/>
            </w:pPr>
            <w:r>
              <w:rPr>
                <w:lang w:val="tr-TR"/>
              </w:rPr>
              <w:t>0 530 614 31 56</w:t>
            </w:r>
          </w:p>
        </w:tc>
        <w:tc>
          <w:tcPr>
            <w:tcW w:w="7651" w:type="dxa"/>
            <w:tcBorders/>
            <w:shd w:fill="auto" w:val="clear"/>
          </w:tcPr>
          <w:p>
            <w:pPr>
              <w:pStyle w:val="Heading2"/>
              <w:rPr>
                <w:caps w:val="false"/>
                <w:smallCaps w:val="false"/>
                <w:color w:val="00000A"/>
                <w:lang w:val="tr-TR"/>
              </w:rPr>
            </w:pPr>
            <w:r>
              <w:rPr>
                <w:caps w:val="false"/>
                <w:smallCaps w:val="false"/>
                <w:color w:val="00000A"/>
                <w:lang w:val="tr-TR"/>
              </w:rPr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Heading2"/>
              <w:rPr>
                <w:caps w:val="false"/>
                <w:smallCaps w:val="false"/>
                <w:color w:val="00000A"/>
                <w:lang w:val="tr-TR"/>
              </w:rPr>
            </w:pPr>
            <w:r>
              <w:rPr>
                <w:caps w:val="false"/>
                <w:smallCaps w:val="false"/>
                <w:color w:val="00000A"/>
                <w:lang w:val="tr-TR"/>
              </w:rPr>
            </w:r>
          </w:p>
        </w:tc>
      </w:tr>
    </w:tbl>
    <w:p>
      <w:pPr>
        <w:pStyle w:val="Normal"/>
        <w:spacing w:before="0" w:after="180"/>
        <w:rPr/>
      </w:pPr>
      <w:r>
        <w:rPr/>
      </w:r>
    </w:p>
    <w:sectPr>
      <w:footerReference w:type="default" r:id="rId4"/>
      <w:type w:val="nextPage"/>
      <w:pgSz w:w="11906" w:h="16838"/>
      <w:pgMar w:left="936" w:right="1584" w:header="0" w:top="1512" w:footer="720" w:bottom="777" w:gutter="0"/>
      <w:pgNumType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anklin Gothic Medium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240" w:after="0"/>
      <w:jc w:val="right"/>
      <w:rPr/>
    </w:pPr>
    <w:r>
      <w:rPr>
        <w:lang w:val="tr-TR"/>
      </w:rPr>
      <w:t xml:space="preserve">Sayfa </w:t>
    </w:r>
    <w:r>
      <w:rPr>
        <w:lang w:val="tr-TR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" w:asciiTheme="minorHAnsi" w:cstheme="minorBidi" w:eastAsiaTheme="minorEastAsia" w:hAnsiTheme="minorHAnsi"/>
        <w:color w:val="262626" w:themeColor="text1" w:themeTint="d9"/>
        <w:sz w:val="18"/>
        <w:szCs w:val="18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9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2" w:before="0" w:after="180"/>
      <w:jc w:val="left"/>
    </w:pPr>
    <w:rPr>
      <w:rFonts w:ascii="Arial" w:hAnsi="Arial" w:eastAsia="" w:cs="" w:asciiTheme="minorHAnsi" w:cstheme="minorBidi" w:eastAsiaTheme="minorEastAsia" w:hAnsiTheme="minorHAnsi"/>
      <w:color w:val="262626" w:themeColor="text1" w:themeTint="d9"/>
      <w:sz w:val="18"/>
      <w:szCs w:val="18"/>
      <w:lang w:val="en-US" w:eastAsia="zh-CN" w:bidi="ar-SA"/>
    </w:rPr>
  </w:style>
  <w:style w:type="paragraph" w:styleId="Heading1">
    <w:name w:val="Heading 1"/>
    <w:basedOn w:val="Normal"/>
    <w:next w:val="Normal"/>
    <w:link w:val="Balk1Char"/>
    <w:uiPriority w:val="1"/>
    <w:unhideWhenUsed/>
    <w:qFormat/>
    <w:pPr>
      <w:pBdr>
        <w:right w:val="single" w:sz="8" w:space="4" w:color="7C9E0E"/>
      </w:pBdr>
      <w:spacing w:lineRule="auto" w:line="240" w:before="0" w:after="0"/>
      <w:jc w:val="right"/>
      <w:outlineLvl w:val="0"/>
    </w:pPr>
    <w:rPr>
      <w:b/>
      <w:bCs/>
      <w:caps/>
      <w:color w:val="7C9E0E" w:themeColor="accent1"/>
    </w:rPr>
  </w:style>
  <w:style w:type="paragraph" w:styleId="Heading2">
    <w:name w:val="Heading 2"/>
    <w:basedOn w:val="Normal"/>
    <w:next w:val="Normal"/>
    <w:link w:val="Balk2Char"/>
    <w:uiPriority w:val="1"/>
    <w:unhideWhenUsed/>
    <w:qFormat/>
    <w:pPr>
      <w:keepNext/>
      <w:keepLines/>
      <w:spacing w:before="0" w:after="0"/>
      <w:outlineLvl w:val="1"/>
    </w:pPr>
    <w:rPr>
      <w:caps/>
      <w:color w:val="000000" w:themeColor="text1"/>
    </w:rPr>
  </w:style>
  <w:style w:type="paragraph" w:styleId="Heading3">
    <w:name w:val="Heading 3"/>
    <w:basedOn w:val="Normal"/>
    <w:next w:val="Normal"/>
    <w:link w:val="Balk3Char"/>
    <w:uiPriority w:val="1"/>
    <w:unhideWhenUsed/>
    <w:qFormat/>
    <w:pPr>
      <w:keepNext/>
      <w:keepLines/>
      <w:spacing w:before="0" w:after="80"/>
      <w:outlineLvl w:val="2"/>
    </w:pPr>
    <w:rPr>
      <w:caps/>
      <w:color w:val="7F7F7F" w:themeColor="text1" w:themeTint="80"/>
      <w:sz w:val="17"/>
      <w:szCs w:val="1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k1Char" w:customStyle="1">
    <w:name w:val="Başlık 1 Char"/>
    <w:basedOn w:val="DefaultParagraphFont"/>
    <w:link w:val="Balk1"/>
    <w:uiPriority w:val="1"/>
    <w:qFormat/>
    <w:rPr>
      <w:b/>
      <w:bCs/>
      <w:caps/>
      <w:color w:val="7C9E0E" w:themeColor="accent1"/>
    </w:rPr>
  </w:style>
  <w:style w:type="character" w:styleId="Balk2Char" w:customStyle="1">
    <w:name w:val="Başlık 2 Char"/>
    <w:basedOn w:val="DefaultParagraphFont"/>
    <w:link w:val="Balk2"/>
    <w:uiPriority w:val="1"/>
    <w:qFormat/>
    <w:rPr>
      <w:cap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Balk3Char" w:customStyle="1">
    <w:name w:val="Başlık 3 Char"/>
    <w:basedOn w:val="DefaultParagraphFont"/>
    <w:link w:val="Balk3"/>
    <w:uiPriority w:val="1"/>
    <w:qFormat/>
    <w:rPr>
      <w:caps/>
      <w:color w:val="7F7F7F" w:themeColor="text1" w:themeTint="80"/>
      <w:sz w:val="17"/>
      <w:szCs w:val="17"/>
    </w:rPr>
  </w:style>
  <w:style w:type="character" w:styleId="Emphasis">
    <w:name w:val="Emphasis"/>
    <w:basedOn w:val="DefaultParagraphFont"/>
    <w:uiPriority w:val="2"/>
    <w:unhideWhenUsed/>
    <w:qFormat/>
    <w:rPr>
      <w:i w:val="false"/>
      <w:iCs w:val="false"/>
      <w:color w:val="7C9E0E" w:themeColor="accent1"/>
    </w:rPr>
  </w:style>
  <w:style w:type="character" w:styleId="StBilgiChar" w:customStyle="1">
    <w:name w:val="Üst Bilgi Char"/>
    <w:basedOn w:val="DefaultParagraphFont"/>
    <w:link w:val="stBilgi"/>
    <w:uiPriority w:val="99"/>
    <w:qFormat/>
    <w:rPr/>
  </w:style>
  <w:style w:type="character" w:styleId="AltBilgiChar" w:customStyle="1">
    <w:name w:val="Alt Bilgi Char"/>
    <w:basedOn w:val="DefaultParagraphFont"/>
    <w:link w:val="AltBilgi"/>
    <w:uiPriority w:val="99"/>
    <w:qFormat/>
    <w:rPr>
      <w:b/>
      <w:bCs/>
      <w:caps/>
      <w:color w:val="7C9E0E" w:themeColor="accent1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4e5ad8"/>
    <w:rPr>
      <w:color w:val="8EB610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3"/>
    <w:qFormat/>
    <w:pPr>
      <w:widowControl/>
      <w:bidi w:val="0"/>
      <w:spacing w:lineRule="auto" w:line="240" w:before="0" w:after="0"/>
      <w:jc w:val="left"/>
    </w:pPr>
    <w:rPr>
      <w:rFonts w:ascii="Arial" w:hAnsi="Arial" w:eastAsia="" w:cs="" w:asciiTheme="minorHAnsi" w:cstheme="minorBidi" w:eastAsiaTheme="minorEastAsia" w:hAnsiTheme="minorHAnsi"/>
      <w:color w:val="262626" w:themeColor="text1" w:themeTint="d9"/>
      <w:sz w:val="18"/>
      <w:szCs w:val="18"/>
      <w:lang w:val="en-US" w:eastAsia="zh-CN" w:bidi="ar-SA"/>
    </w:rPr>
  </w:style>
  <w:style w:type="paragraph" w:styleId="Ad" w:customStyle="1">
    <w:name w:val="Ad"/>
    <w:basedOn w:val="Normal"/>
    <w:uiPriority w:val="2"/>
    <w:qFormat/>
    <w:pPr>
      <w:spacing w:lineRule="auto" w:line="240" w:before="0" w:after="0"/>
    </w:pPr>
    <w:rPr>
      <w:rFonts w:ascii="Franklin Gothic Medium" w:hAnsi="Franklin Gothic Medium" w:eastAsia="" w:cs="" w:asciiTheme="majorHAnsi" w:cstheme="majorBidi" w:eastAsiaTheme="majorEastAsia" w:hAnsiTheme="majorHAnsi"/>
      <w:caps/>
      <w:color w:val="7C9E0E" w:themeColor="accent1"/>
      <w:sz w:val="48"/>
      <w:szCs w:val="48"/>
    </w:rPr>
  </w:style>
  <w:style w:type="paragraph" w:styleId="Header">
    <w:name w:val="Header"/>
    <w:basedOn w:val="Normal"/>
    <w:link w:val="stBilgi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qFormat/>
    <w:pPr>
      <w:spacing w:lineRule="auto" w:line="240" w:before="240" w:after="0"/>
      <w:jc w:val="right"/>
    </w:pPr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5ef"/>
    <w:pPr>
      <w:spacing w:before="0" w:after="18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NormalTablo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color="7C9E0E" w:themeColor="accent1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oKlavuzu">
    <w:name w:val="Table Grid"/>
    <w:basedOn w:val="NormalTablo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slihanozfidan@gmail.com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4727CE15BE466D88DAD6FEC182BA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34A6A1-FB4B-4EF3-81FD-80F752024A91}"/>
      </w:docPartPr>
      <w:docPartBody>
        <w:p w:rsidR="00E10556" w:rsidRDefault="00742313" w:rsidP="00742313">
          <w:pPr>
            <w:pStyle w:val="C74727CE15BE466D88DAD6FEC182BAD9"/>
          </w:pPr>
          <w:r>
            <w:rPr>
              <w:rStyle w:val="YerTutucuMetin"/>
            </w:rPr>
            <w:t>Diğer içerik denetimleri de dahil olmak üzere, yinelenmesini istediğiniz içeriği girin. Bu denetimi, tablonun bölümlerini yineletmek için tablo satırlarının etrafına da ekleyebilirsiniz.</w:t>
          </w:r>
        </w:p>
      </w:docPartBody>
    </w:docPart>
    <w:docPart>
      <w:docPartPr>
        <w:name w:val="36F3548F0D1E40E18A75190120E4C5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C6C174-1A01-4915-B585-722C79591CF6}"/>
      </w:docPartPr>
      <w:docPartBody>
        <w:p w:rsidR="00E10556" w:rsidRDefault="00742313" w:rsidP="00742313">
          <w:pPr>
            <w:pStyle w:val="36F3548F0D1E40E18A75190120E4C5FB"/>
          </w:pPr>
          <w:r>
            <w:rPr>
              <w:rStyle w:val="YerTutucuMetin"/>
            </w:rPr>
            <w:t>Diğer içerik denetimleri de dahil olmak üzere, yinelenmesini istediğiniz içeriği girin. Bu denetimi, tablonun bölümlerini yineletmek için tablo satırlarının etrafına da ekleyebilirsiniz.</w:t>
          </w:r>
        </w:p>
      </w:docPartBody>
    </w:docPart>
    <w:docPart>
      <w:docPartPr>
        <w:name w:val="2D6CC871E9A346888C22148C57FE3D4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74D28F-D7EF-4995-896F-AA2CD24F540E}"/>
      </w:docPartPr>
      <w:docPartBody>
        <w:p w:rsidR="00E10556" w:rsidRDefault="00742313" w:rsidP="00742313">
          <w:pPr>
            <w:pStyle w:val="2D6CC871E9A346888C22148C57FE3D4C"/>
          </w:pPr>
          <w:r>
            <w:rPr>
              <w:rStyle w:val="YerTutucuMetin"/>
            </w:rPr>
            <w:t>Diğer içerik denetimleri de dahil olmak üzere, yinelenmesini istediğiniz içeriği girin. Bu denetimi, tablonun bölümlerini yineletmek için tablo satırlarının etrafına da ekleyebilirsiniz.</w:t>
          </w:r>
        </w:p>
      </w:docPartBody>
    </w:docPart>
    <w:docPart>
      <w:docPartPr>
        <w:name w:val="253315B94EF8441CA7527E1EB2E2344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A44A9F-C7B6-4323-BFCF-A595E214319A}"/>
      </w:docPartPr>
      <w:docPartBody>
        <w:p w:rsidR="00C75743" w:rsidRDefault="00C7403B" w:rsidP="00C7403B">
          <w:pPr>
            <w:pStyle w:val="253315B94EF8441CA7527E1EB2E23448"/>
          </w:pPr>
          <w:r>
            <w:rPr>
              <w:rStyle w:val="YerTutucuMetin"/>
            </w:rPr>
            <w:t>Diğer içerik denetimleri de dahil olmak üzere, yinelenmesini istediğiniz içeriği girin. Bu denetimi, tablonun bölümlerini yineletmek için tablo satırlarının etrafına da ekleyebilirsiniz.</w:t>
          </w:r>
        </w:p>
      </w:docPartBody>
    </w:docPart>
    <w:docPart>
      <w:docPartPr>
        <w:name w:val="56C370BE8A1F40B9994E196777DB0C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E5EF92B-FD0F-4891-A4AD-BB7E6A032730}"/>
      </w:docPartPr>
      <w:docPartBody>
        <w:p w:rsidR="00000000" w:rsidRDefault="000C2D84" w:rsidP="000C2D84">
          <w:pPr>
            <w:pStyle w:val="56C370BE8A1F40B9994E196777DB0CA5"/>
          </w:pPr>
          <w:r>
            <w:rPr>
              <w:rStyle w:val="YerTutucuMetin"/>
            </w:rPr>
            <w:t>Diğer içerik denetimleri de dahil olmak üzere, yinelenmesini istediğiniz içeriği girin. Bu denetimi, tablonun bölümlerini yineletmek için tablo satırlarının etrafına da ekleyebilirsiniz.</w:t>
          </w:r>
        </w:p>
      </w:docPartBody>
    </w:docPart>
    <w:docPart>
      <w:docPartPr>
        <w:name w:val="6268A925B0C9422E8676A0BF6197D94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7B4183-0F6B-46A4-846A-50C2A8F77D59}"/>
      </w:docPartPr>
      <w:docPartBody>
        <w:p w:rsidR="00000000" w:rsidRDefault="000C2D84" w:rsidP="000C2D84">
          <w:pPr>
            <w:pStyle w:val="6268A925B0C9422E8676A0BF6197D946"/>
          </w:pPr>
          <w:r>
            <w:rPr>
              <w:rStyle w:val="YerTutucuMetin"/>
            </w:rPr>
            <w:t>Diğer içerik denetimleri de dahil olmak üzere, yinelenmesini istediğiniz içeriği girin. Bu denetimi, tablonun bölümlerini yineletmek için tablo satırlarının etrafına da ekleyebilirsiniz.</w:t>
          </w:r>
        </w:p>
      </w:docPartBody>
    </w:docPart>
    <w:docPart>
      <w:docPartPr>
        <w:name w:val="D056B964CB65442D858B2E2DECC8B3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B43C767-05C0-439D-BE28-E4C5CA4B9F9A}"/>
      </w:docPartPr>
      <w:docPartBody>
        <w:p w:rsidR="00000000" w:rsidRDefault="000C2D84" w:rsidP="000C2D84">
          <w:pPr>
            <w:pStyle w:val="D056B964CB65442D858B2E2DECC8B390"/>
          </w:pPr>
          <w:r>
            <w:rPr>
              <w:rStyle w:val="YerTutucuMetin"/>
            </w:rPr>
            <w:t>Diğer içerik denetimleri de dahil olmak üzere, yinelenmesini istediğiniz içeriği girin. Bu denetimi, tablonun bölümlerini yineletmek için tablo satırlarının etrafına da ekleyebilirsiniz.</w:t>
          </w:r>
        </w:p>
      </w:docPartBody>
    </w:docPart>
    <w:docPart>
      <w:docPartPr>
        <w:name w:val="6FFA45FAB7234619B9D9D2D3FC4E745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7EF5709-D066-415B-BBEC-0A72D960862B}"/>
      </w:docPartPr>
      <w:docPartBody>
        <w:p w:rsidR="00000000" w:rsidRDefault="000C2D84" w:rsidP="000C2D84">
          <w:pPr>
            <w:pStyle w:val="6FFA45FAB7234619B9D9D2D3FC4E7456"/>
          </w:pPr>
          <w:r>
            <w:rPr>
              <w:rStyle w:val="YerTutucuMetin"/>
            </w:rPr>
            <w:t>Diğer içerik denetimleri de dahil olmak üzere, yinelenmesini istediğiniz içeriği girin. Bu denetimi, tablonun bölümlerini yineletmek için tablo satırlarının etrafına da ekleyebilirsiniz.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A2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22"/>
    <w:rsid w:val="000C2D84"/>
    <w:rsid w:val="001D30EC"/>
    <w:rsid w:val="003E38A3"/>
    <w:rsid w:val="00436C59"/>
    <w:rsid w:val="00742313"/>
    <w:rsid w:val="007D36BB"/>
    <w:rsid w:val="007F4301"/>
    <w:rsid w:val="00AB1222"/>
    <w:rsid w:val="00AE19AE"/>
    <w:rsid w:val="00AE69AB"/>
    <w:rsid w:val="00B921E9"/>
    <w:rsid w:val="00C7403B"/>
    <w:rsid w:val="00C75743"/>
    <w:rsid w:val="00D73843"/>
    <w:rsid w:val="00DB19F5"/>
    <w:rsid w:val="00E10556"/>
    <w:rsid w:val="00EC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2F182F5D67D7410B893C7A33F2B14B2B">
    <w:name w:val="2F182F5D67D7410B893C7A33F2B14B2B"/>
  </w:style>
  <w:style w:type="paragraph" w:customStyle="1" w:styleId="694C2B86605242F9987A6013F7DC6B9C">
    <w:name w:val="694C2B86605242F9987A6013F7DC6B9C"/>
  </w:style>
  <w:style w:type="paragraph" w:customStyle="1" w:styleId="AFB5A4E1B40349D5863F922D63FA0CDE">
    <w:name w:val="AFB5A4E1B40349D5863F922D63FA0CDE"/>
  </w:style>
  <w:style w:type="paragraph" w:customStyle="1" w:styleId="168D2BB4B18144489FD0E7510FE70A4C">
    <w:name w:val="168D2BB4B18144489FD0E7510FE70A4C"/>
  </w:style>
  <w:style w:type="paragraph" w:customStyle="1" w:styleId="0F33B9007EC341EA951BE589303D45A6">
    <w:name w:val="0F33B9007EC341EA951BE589303D45A6"/>
  </w:style>
  <w:style w:type="paragraph" w:customStyle="1" w:styleId="B0D755277C5F446386AAAF077CB46407">
    <w:name w:val="B0D755277C5F446386AAAF077CB46407"/>
  </w:style>
  <w:style w:type="character" w:customStyle="1" w:styleId="YerTutucuMetin">
    <w:name w:val="Yer Tutucu Metin"/>
    <w:basedOn w:val="VarsaylanParagrafYazTipi"/>
    <w:uiPriority w:val="99"/>
    <w:semiHidden/>
    <w:rsid w:val="000C2D84"/>
    <w:rPr>
      <w:color w:val="808080"/>
    </w:rPr>
  </w:style>
  <w:style w:type="paragraph" w:customStyle="1" w:styleId="B00A2EE685224A71976506112C940403">
    <w:name w:val="B00A2EE685224A71976506112C940403"/>
  </w:style>
  <w:style w:type="character" w:customStyle="1" w:styleId="Gl1">
    <w:name w:val="Güçlü1"/>
    <w:basedOn w:val="VarsaylanParagrafYazTipi"/>
    <w:uiPriority w:val="22"/>
    <w:qFormat/>
    <w:rPr>
      <w:b/>
      <w:bCs/>
    </w:rPr>
  </w:style>
  <w:style w:type="paragraph" w:customStyle="1" w:styleId="4082EFCDC48F4DD88CC8E4F5AA0B53D3">
    <w:name w:val="4082EFCDC48F4DD88CC8E4F5AA0B53D3"/>
  </w:style>
  <w:style w:type="paragraph" w:customStyle="1" w:styleId="F12E821EB9434C289F23FABF4F360C9A">
    <w:name w:val="F12E821EB9434C289F23FABF4F360C9A"/>
  </w:style>
  <w:style w:type="paragraph" w:customStyle="1" w:styleId="F545D903E1A546CAB6004CB3CE195EC0">
    <w:name w:val="F545D903E1A546CAB6004CB3CE195EC0"/>
  </w:style>
  <w:style w:type="paragraph" w:customStyle="1" w:styleId="B2F88C0BA7F645F08E82FF14D04B0473">
    <w:name w:val="B2F88C0BA7F645F08E82FF14D04B0473"/>
  </w:style>
  <w:style w:type="paragraph" w:customStyle="1" w:styleId="4B4C37E1EF434E30B6F715E83724B782">
    <w:name w:val="4B4C37E1EF434E30B6F715E83724B782"/>
  </w:style>
  <w:style w:type="paragraph" w:customStyle="1" w:styleId="E58F1BA6C1E049A49460CF5EDF236B1B">
    <w:name w:val="E58F1BA6C1E049A49460CF5EDF236B1B"/>
  </w:style>
  <w:style w:type="paragraph" w:customStyle="1" w:styleId="E8B456E27FCB4921A778196C4518CB41">
    <w:name w:val="E8B456E27FCB4921A778196C4518CB41"/>
  </w:style>
  <w:style w:type="paragraph" w:customStyle="1" w:styleId="E8308A44585940439FC67D62177415CA">
    <w:name w:val="E8308A44585940439FC67D62177415CA"/>
  </w:style>
  <w:style w:type="paragraph" w:customStyle="1" w:styleId="95F21B4589154962B466B43A3C07806E">
    <w:name w:val="95F21B4589154962B466B43A3C07806E"/>
  </w:style>
  <w:style w:type="paragraph" w:customStyle="1" w:styleId="F0CA17BBE2494F9187FF375BDBC84AEF">
    <w:name w:val="F0CA17BBE2494F9187FF375BDBC84AEF"/>
  </w:style>
  <w:style w:type="paragraph" w:customStyle="1" w:styleId="AEC9A060D94B4FAC9662E87B5C7806B7">
    <w:name w:val="AEC9A060D94B4FAC9662E87B5C7806B7"/>
  </w:style>
  <w:style w:type="paragraph" w:customStyle="1" w:styleId="644A4DE05F9043EC8C352E8B3FE96E8B">
    <w:name w:val="644A4DE05F9043EC8C352E8B3FE96E8B"/>
  </w:style>
  <w:style w:type="paragraph" w:customStyle="1" w:styleId="11D7CAE1BB7B47FDB8A3F4387E929743">
    <w:name w:val="11D7CAE1BB7B47FDB8A3F4387E929743"/>
  </w:style>
  <w:style w:type="paragraph" w:customStyle="1" w:styleId="28A0286410544EF2816DAF57EE56CC1F">
    <w:name w:val="28A0286410544EF2816DAF57EE56CC1F"/>
  </w:style>
  <w:style w:type="paragraph" w:customStyle="1" w:styleId="B1BF703B20884840A503B5BBEF0E7461">
    <w:name w:val="B1BF703B20884840A503B5BBEF0E7461"/>
    <w:rsid w:val="00AB1222"/>
  </w:style>
  <w:style w:type="paragraph" w:customStyle="1" w:styleId="2F0CED09AE2940A89352B10B3AD2D07A">
    <w:name w:val="2F0CED09AE2940A89352B10B3AD2D07A"/>
    <w:rsid w:val="00AB1222"/>
  </w:style>
  <w:style w:type="paragraph" w:customStyle="1" w:styleId="9D6BC2745DBE42DBB4339466BBBA492D">
    <w:name w:val="9D6BC2745DBE42DBB4339466BBBA492D"/>
    <w:rsid w:val="00AB1222"/>
  </w:style>
  <w:style w:type="paragraph" w:customStyle="1" w:styleId="61739B3A33A04CC7B08BEAC79C942B85">
    <w:name w:val="61739B3A33A04CC7B08BEAC79C942B85"/>
    <w:rsid w:val="00AB1222"/>
  </w:style>
  <w:style w:type="paragraph" w:customStyle="1" w:styleId="B23320451E22480896226B05EC0846CE">
    <w:name w:val="B23320451E22480896226B05EC0846CE"/>
    <w:rsid w:val="00AB1222"/>
  </w:style>
  <w:style w:type="paragraph" w:customStyle="1" w:styleId="3A5FF613FE7641B8ADDDE85CD3F198F7">
    <w:name w:val="3A5FF613FE7641B8ADDDE85CD3F198F7"/>
    <w:rsid w:val="00742313"/>
  </w:style>
  <w:style w:type="paragraph" w:customStyle="1" w:styleId="51C5DC9EB1D4461CBB2394113A301FAD">
    <w:name w:val="51C5DC9EB1D4461CBB2394113A301FAD"/>
    <w:rsid w:val="00742313"/>
  </w:style>
  <w:style w:type="paragraph" w:customStyle="1" w:styleId="AEC2830438E14926BC989EADE08CEDE0">
    <w:name w:val="AEC2830438E14926BC989EADE08CEDE0"/>
    <w:rsid w:val="00742313"/>
  </w:style>
  <w:style w:type="paragraph" w:customStyle="1" w:styleId="478B31B9AE334EB2A65424CE4D10A00B">
    <w:name w:val="478B31B9AE334EB2A65424CE4D10A00B"/>
    <w:rsid w:val="00742313"/>
  </w:style>
  <w:style w:type="paragraph" w:customStyle="1" w:styleId="D508D1AB73E24A98B6D30254EF8F757A">
    <w:name w:val="D508D1AB73E24A98B6D30254EF8F757A"/>
    <w:rsid w:val="00742313"/>
  </w:style>
  <w:style w:type="paragraph" w:customStyle="1" w:styleId="C2AF7BFE30F94FE0B4E01F1FC4A7E8E0">
    <w:name w:val="C2AF7BFE30F94FE0B4E01F1FC4A7E8E0"/>
    <w:rsid w:val="00742313"/>
  </w:style>
  <w:style w:type="paragraph" w:customStyle="1" w:styleId="0BA4DC41E37A4B59A6D2FB9065C07271">
    <w:name w:val="0BA4DC41E37A4B59A6D2FB9065C07271"/>
    <w:rsid w:val="00742313"/>
  </w:style>
  <w:style w:type="paragraph" w:customStyle="1" w:styleId="044DE38E88AA4ED198EAA637B983815C">
    <w:name w:val="044DE38E88AA4ED198EAA637B983815C"/>
    <w:rsid w:val="00742313"/>
  </w:style>
  <w:style w:type="paragraph" w:customStyle="1" w:styleId="69B6721A0AFA4B3E95CA5EB06F5080F9">
    <w:name w:val="69B6721A0AFA4B3E95CA5EB06F5080F9"/>
    <w:rsid w:val="00742313"/>
  </w:style>
  <w:style w:type="paragraph" w:customStyle="1" w:styleId="CCBCA7A08DF947F7BDC880D50704B952">
    <w:name w:val="CCBCA7A08DF947F7BDC880D50704B952"/>
    <w:rsid w:val="00742313"/>
  </w:style>
  <w:style w:type="paragraph" w:customStyle="1" w:styleId="8D66E839D7AA433981E258CE3FCAF950">
    <w:name w:val="8D66E839D7AA433981E258CE3FCAF950"/>
    <w:rsid w:val="00742313"/>
  </w:style>
  <w:style w:type="paragraph" w:customStyle="1" w:styleId="9073C2A0BEEE4486BACDC22382A84307">
    <w:name w:val="9073C2A0BEEE4486BACDC22382A84307"/>
    <w:rsid w:val="00742313"/>
  </w:style>
  <w:style w:type="paragraph" w:customStyle="1" w:styleId="C74727CE15BE466D88DAD6FEC182BAD9">
    <w:name w:val="C74727CE15BE466D88DAD6FEC182BAD9"/>
    <w:rsid w:val="00742313"/>
  </w:style>
  <w:style w:type="paragraph" w:customStyle="1" w:styleId="1AD53AECDAF741D4BA9285AE35344E7F">
    <w:name w:val="1AD53AECDAF741D4BA9285AE35344E7F"/>
    <w:rsid w:val="00742313"/>
  </w:style>
  <w:style w:type="paragraph" w:customStyle="1" w:styleId="F368C8FD69F441EB809B805A60DADD42">
    <w:name w:val="F368C8FD69F441EB809B805A60DADD42"/>
    <w:rsid w:val="00742313"/>
  </w:style>
  <w:style w:type="paragraph" w:customStyle="1" w:styleId="383CAA120B10450E914F6CE1C81189B4">
    <w:name w:val="383CAA120B10450E914F6CE1C81189B4"/>
    <w:rsid w:val="00742313"/>
  </w:style>
  <w:style w:type="paragraph" w:customStyle="1" w:styleId="36F3548F0D1E40E18A75190120E4C5FB">
    <w:name w:val="36F3548F0D1E40E18A75190120E4C5FB"/>
    <w:rsid w:val="00742313"/>
  </w:style>
  <w:style w:type="paragraph" w:customStyle="1" w:styleId="2D6CC871E9A346888C22148C57FE3D4C">
    <w:name w:val="2D6CC871E9A346888C22148C57FE3D4C"/>
    <w:rsid w:val="00742313"/>
  </w:style>
  <w:style w:type="paragraph" w:customStyle="1" w:styleId="7DCE275F6B624903A8481E24DE00A56A">
    <w:name w:val="7DCE275F6B624903A8481E24DE00A56A"/>
    <w:rsid w:val="00B921E9"/>
  </w:style>
  <w:style w:type="paragraph" w:customStyle="1" w:styleId="09DA78CC9A514609AF8E6A7011D30408">
    <w:name w:val="09DA78CC9A514609AF8E6A7011D30408"/>
    <w:rsid w:val="00C7403B"/>
  </w:style>
  <w:style w:type="paragraph" w:customStyle="1" w:styleId="7B22A350BC5746DE939DC69494183752">
    <w:name w:val="7B22A350BC5746DE939DC69494183752"/>
    <w:rsid w:val="00C7403B"/>
  </w:style>
  <w:style w:type="paragraph" w:customStyle="1" w:styleId="69D8283EFB2A4769BA9DB53291954797">
    <w:name w:val="69D8283EFB2A4769BA9DB53291954797"/>
    <w:rsid w:val="00C7403B"/>
  </w:style>
  <w:style w:type="paragraph" w:customStyle="1" w:styleId="DCBF0AA13716454DA28D741420FC4A41">
    <w:name w:val="DCBF0AA13716454DA28D741420FC4A41"/>
    <w:rsid w:val="00C7403B"/>
  </w:style>
  <w:style w:type="paragraph" w:customStyle="1" w:styleId="4AC96CEB80734D729C1205F87750C7F9">
    <w:name w:val="4AC96CEB80734D729C1205F87750C7F9"/>
    <w:rsid w:val="00C7403B"/>
  </w:style>
  <w:style w:type="paragraph" w:customStyle="1" w:styleId="E93C52F6512C42B78D6E677DE4298F80">
    <w:name w:val="E93C52F6512C42B78D6E677DE4298F80"/>
    <w:rsid w:val="00C7403B"/>
  </w:style>
  <w:style w:type="paragraph" w:customStyle="1" w:styleId="253315B94EF8441CA7527E1EB2E23448">
    <w:name w:val="253315B94EF8441CA7527E1EB2E23448"/>
    <w:rsid w:val="00C7403B"/>
  </w:style>
  <w:style w:type="paragraph" w:customStyle="1" w:styleId="179CB5D9E2514387B5D234BA8A1779D5">
    <w:name w:val="179CB5D9E2514387B5D234BA8A1779D5"/>
    <w:rsid w:val="00C7403B"/>
  </w:style>
  <w:style w:type="paragraph" w:customStyle="1" w:styleId="7D96A7378DF9438CAE1CD449BCF7176A">
    <w:name w:val="7D96A7378DF9438CAE1CD449BCF7176A"/>
    <w:rsid w:val="00C7403B"/>
  </w:style>
  <w:style w:type="paragraph" w:customStyle="1" w:styleId="641C60B77BCB48E38617B217AD147454">
    <w:name w:val="641C60B77BCB48E38617B217AD147454"/>
    <w:rsid w:val="00C7403B"/>
  </w:style>
  <w:style w:type="paragraph" w:customStyle="1" w:styleId="FA1D47B964A640599EAA2AF812C71D6D">
    <w:name w:val="FA1D47B964A640599EAA2AF812C71D6D"/>
    <w:rsid w:val="00C7403B"/>
  </w:style>
  <w:style w:type="paragraph" w:customStyle="1" w:styleId="5BA9610E0D5840E9AA84028F6EF21611">
    <w:name w:val="5BA9610E0D5840E9AA84028F6EF21611"/>
    <w:rsid w:val="000C2D84"/>
  </w:style>
  <w:style w:type="paragraph" w:customStyle="1" w:styleId="56C370BE8A1F40B9994E196777DB0CA5">
    <w:name w:val="56C370BE8A1F40B9994E196777DB0CA5"/>
    <w:rsid w:val="000C2D84"/>
  </w:style>
  <w:style w:type="paragraph" w:customStyle="1" w:styleId="6268A925B0C9422E8676A0BF6197D946">
    <w:name w:val="6268A925B0C9422E8676A0BF6197D946"/>
    <w:rsid w:val="000C2D84"/>
  </w:style>
  <w:style w:type="paragraph" w:customStyle="1" w:styleId="D056B964CB65442D858B2E2DECC8B390">
    <w:name w:val="D056B964CB65442D858B2E2DECC8B390"/>
    <w:rsid w:val="000C2D84"/>
  </w:style>
  <w:style w:type="paragraph" w:customStyle="1" w:styleId="6FFA45FAB7234619B9D9D2D3FC4E7456">
    <w:name w:val="6FFA45FAB7234619B9D9D2D3FC4E7456"/>
    <w:rsid w:val="000C2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DA3D0FC-3EC1-4715-8F32-D6F70A9A9E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195</TotalTime>
  <Application>LibreOffice/5.1.6.2$Linux_X86_64 LibreOffice_project/10m0$Build-2</Application>
  <Pages>2</Pages>
  <Words>373</Words>
  <Characters>2391</Characters>
  <CharactersWithSpaces>2714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2016-12-07T23:03:00Z</dcterms:created>
  <dc:creator>Aslıhan</dc:creator>
  <dc:description/>
  <dc:language>en-US</dc:language>
  <cp:lastModifiedBy/>
  <cp:lastPrinted>2017-01-02T19:48:00Z</cp:lastPrinted>
  <dcterms:modified xsi:type="dcterms:W3CDTF">2017-08-21T20:26:50Z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TC034566219991</vt:lpwstr>
  </property>
</Properties>
</file>